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9"/>
        <w:gridCol w:w="992"/>
        <w:gridCol w:w="6804"/>
      </w:tblGrid>
      <w:tr w:rsidR="001B2ABD" w:rsidRPr="00DA230E" w14:paraId="17AE19B9" w14:textId="77777777" w:rsidTr="00231D70">
        <w:trPr>
          <w:trHeight w:val="1048"/>
        </w:trPr>
        <w:tc>
          <w:tcPr>
            <w:tcW w:w="3119" w:type="dxa"/>
            <w:vAlign w:val="bottom"/>
          </w:tcPr>
          <w:p w14:paraId="4022B7E8" w14:textId="77777777" w:rsidR="001B2ABD" w:rsidRPr="00DA230E" w:rsidRDefault="001B2ABD" w:rsidP="001B2ABD">
            <w:pPr>
              <w:tabs>
                <w:tab w:val="left" w:pos="990"/>
              </w:tabs>
              <w:jc w:val="center"/>
              <w:rPr>
                <w:lang w:val="en-GB"/>
              </w:rPr>
            </w:pPr>
            <w:r w:rsidRPr="00DA230E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5EDC4797" wp14:editId="05927EBE">
                      <wp:extent cx="1104900" cy="1070610"/>
                      <wp:effectExtent l="19050" t="19050" r="38100" b="34290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070610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36A4CE9" id="Oval 2" o:spid="_x0000_s1026" style="width:87pt;height:8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" strokecolor="#94b6d2 [3204]" strokeweight="5pt">
                      <v:fill r:id="rId12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92" w:type="dxa"/>
          </w:tcPr>
          <w:p w14:paraId="0EF61C45" w14:textId="77777777" w:rsidR="001B2ABD" w:rsidRPr="00DA230E" w:rsidRDefault="001B2ABD" w:rsidP="000C45FF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804" w:type="dxa"/>
            <w:vAlign w:val="bottom"/>
          </w:tcPr>
          <w:p w14:paraId="3648889F" w14:textId="714C5417" w:rsidR="001B2ABD" w:rsidRPr="00AF28CE" w:rsidRDefault="00AF28CE" w:rsidP="00AF28CE">
            <w:pPr>
              <w:pStyle w:val="Title"/>
              <w:rPr>
                <w:lang w:val="sr-Latn-RS"/>
              </w:rPr>
            </w:pPr>
            <w:r w:rsidRPr="00110CAB">
              <w:rPr>
                <w:sz w:val="72"/>
                <w:szCs w:val="72"/>
                <w:lang w:val="en-GB"/>
              </w:rPr>
              <w:t>Petar Stameni</w:t>
            </w:r>
            <w:r w:rsidRPr="00110CAB">
              <w:rPr>
                <w:sz w:val="72"/>
                <w:szCs w:val="72"/>
                <w:lang w:val="sr-Latn-RS"/>
              </w:rPr>
              <w:t>ć</w:t>
            </w:r>
          </w:p>
        </w:tc>
      </w:tr>
      <w:tr w:rsidR="001B2ABD" w:rsidRPr="00DA230E" w14:paraId="7C88198A" w14:textId="77777777" w:rsidTr="00231D70">
        <w:trPr>
          <w:trHeight w:val="10688"/>
        </w:trPr>
        <w:tc>
          <w:tcPr>
            <w:tcW w:w="3119" w:type="dxa"/>
          </w:tcPr>
          <w:sdt>
            <w:sdtPr>
              <w:rPr>
                <w:lang w:val="en-GB"/>
              </w:rPr>
              <w:id w:val="-1711873194"/>
              <w:placeholder>
                <w:docPart w:val="779B9809003E46EC83C1BADEED85FAF1"/>
              </w:placeholder>
              <w:temporary/>
              <w:showingPlcHdr/>
              <w15:appearance w15:val="hidden"/>
            </w:sdtPr>
            <w:sdtContent>
              <w:p w14:paraId="0D1D9F82" w14:textId="77777777" w:rsidR="001B2ABD" w:rsidRPr="00DA230E" w:rsidRDefault="00036450" w:rsidP="00036450">
                <w:pPr>
                  <w:pStyle w:val="Heading3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Profile</w:t>
                </w:r>
              </w:p>
            </w:sdtContent>
          </w:sdt>
          <w:p w14:paraId="08C732C4" w14:textId="0D7A258E" w:rsidR="00036450" w:rsidRDefault="00231D70" w:rsidP="00231D7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231D70">
              <w:rPr>
                <w:lang w:val="en-GB"/>
              </w:rPr>
              <w:t>rogramer sa fokusom na Java</w:t>
            </w:r>
            <w:r>
              <w:rPr>
                <w:lang w:val="en-GB"/>
              </w:rPr>
              <w:t xml:space="preserve"> ili Kotlin</w:t>
            </w:r>
            <w:r w:rsidRPr="00231D70">
              <w:rPr>
                <w:lang w:val="en-GB"/>
              </w:rPr>
              <w:t xml:space="preserve"> programiranje i trenutni student završne godine </w:t>
            </w:r>
            <w:r>
              <w:rPr>
                <w:lang w:val="en-GB"/>
              </w:rPr>
              <w:t>Računarskog fakulteta</w:t>
            </w:r>
            <w:r w:rsidRPr="00231D70">
              <w:rPr>
                <w:lang w:val="en-GB"/>
              </w:rPr>
              <w:t>. Posedujem znanje iz oblasti softverskog inženjeringa, sa iskustvom u razvoju Java aplikacija. Motivisan sam da kontinuirano učim i unapređujem svoje veštine kako bih pratio najnovije tehnološke trendove i efikasno doprineo projektima.</w:t>
            </w:r>
          </w:p>
          <w:p w14:paraId="444528DE" w14:textId="11E6759F" w:rsidR="00231D70" w:rsidRDefault="00231D70" w:rsidP="00231D70">
            <w:pPr>
              <w:rPr>
                <w:lang w:val="en-GB"/>
              </w:rPr>
            </w:pPr>
            <w:r>
              <w:rPr>
                <w:lang w:val="en-GB"/>
              </w:rPr>
              <w:t>Imam iskustva u radu na projektima srednje veličine.</w:t>
            </w:r>
          </w:p>
          <w:p w14:paraId="6113D9B1" w14:textId="77777777" w:rsidR="00231D70" w:rsidRDefault="00231D70" w:rsidP="00231D70">
            <w:pPr>
              <w:rPr>
                <w:lang w:val="en-GB"/>
              </w:rPr>
            </w:pPr>
          </w:p>
          <w:p w14:paraId="11B89FA4" w14:textId="77777777" w:rsidR="00231D70" w:rsidRPr="00231D70" w:rsidRDefault="00231D70" w:rsidP="00231D70">
            <w:pPr>
              <w:rPr>
                <w:lang w:val="en-GB"/>
              </w:rPr>
            </w:pPr>
            <w:r w:rsidRPr="00231D70">
              <w:rPr>
                <w:lang w:val="en-GB"/>
              </w:rPr>
              <w:t>Lične osobine:</w:t>
            </w:r>
          </w:p>
          <w:p w14:paraId="1A951348" w14:textId="6C90CE7C" w:rsidR="00231D70" w:rsidRDefault="00231D70" w:rsidP="00231D70">
            <w:pPr>
              <w:rPr>
                <w:lang w:val="en-GB"/>
              </w:rPr>
            </w:pPr>
            <w:r w:rsidRPr="00231D70">
              <w:rPr>
                <w:lang w:val="en-GB"/>
              </w:rPr>
              <w:t xml:space="preserve">Samostalan, analitičan i sposoban za timski rad. </w:t>
            </w:r>
            <w:r>
              <w:rPr>
                <w:lang w:val="en-GB"/>
              </w:rPr>
              <w:t>Posedujem</w:t>
            </w:r>
            <w:r w:rsidRPr="00231D70">
              <w:rPr>
                <w:lang w:val="en-GB"/>
              </w:rPr>
              <w:t xml:space="preserve"> sposobnost brzog učenja. Motivisan sam da rešavam izazove i kontinuirano napredujem.</w:t>
            </w:r>
          </w:p>
          <w:p w14:paraId="7C4A5571" w14:textId="77777777" w:rsidR="00231D70" w:rsidRDefault="00231D70" w:rsidP="00231D70">
            <w:pPr>
              <w:rPr>
                <w:lang w:val="en-GB"/>
              </w:rPr>
            </w:pPr>
          </w:p>
          <w:p w14:paraId="4A8528CD" w14:textId="403F594C" w:rsidR="00231D70" w:rsidRPr="00DA230E" w:rsidRDefault="00231D70" w:rsidP="00231D70">
            <w:pPr>
              <w:rPr>
                <w:lang w:val="en-GB"/>
              </w:rPr>
            </w:pPr>
            <w:r>
              <w:rPr>
                <w:lang w:val="en-GB"/>
              </w:rPr>
              <w:t>Posedujem dosta slobodnog vremena nisam veliki ljubitelj izlazaka samim tim sam veoma posvećen poslu.</w:t>
            </w:r>
          </w:p>
          <w:sdt>
            <w:sdtPr>
              <w:rPr>
                <w:lang w:val="en-GB"/>
              </w:rPr>
              <w:id w:val="-1954003311"/>
              <w:placeholder>
                <w:docPart w:val="778AD248CC674089850FE279654FB75F"/>
              </w:placeholder>
              <w:temporary/>
              <w:showingPlcHdr/>
              <w15:appearance w15:val="hidden"/>
            </w:sdtPr>
            <w:sdtContent>
              <w:p w14:paraId="5CF32CB8" w14:textId="77777777" w:rsidR="00036450" w:rsidRPr="00DA230E" w:rsidRDefault="004813B3" w:rsidP="00036450">
                <w:pPr>
                  <w:pStyle w:val="Heading3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CONTACT</w:t>
                </w:r>
              </w:p>
            </w:sdtContent>
          </w:sdt>
          <w:p w14:paraId="78076C6D" w14:textId="450222C6" w:rsidR="004D3011" w:rsidRPr="00DA230E" w:rsidRDefault="00231D70" w:rsidP="004D3011">
            <w:pPr>
              <w:rPr>
                <w:lang w:val="en-GB"/>
              </w:rPr>
            </w:pPr>
            <w:r>
              <w:rPr>
                <w:lang w:val="en-GB"/>
              </w:rPr>
              <w:t>Broj telefona:</w:t>
            </w:r>
          </w:p>
          <w:p w14:paraId="4FD78CC7" w14:textId="05AC42D3" w:rsidR="004D3011" w:rsidRPr="00DA230E" w:rsidRDefault="00231D70" w:rsidP="004D3011">
            <w:pPr>
              <w:rPr>
                <w:lang w:val="en-GB"/>
              </w:rPr>
            </w:pPr>
            <w:r>
              <w:rPr>
                <w:lang w:val="en-GB"/>
              </w:rPr>
              <w:t>+381600176999</w:t>
            </w:r>
          </w:p>
          <w:p w14:paraId="1B409FD0" w14:textId="77777777" w:rsidR="004D3011" w:rsidRPr="00DA230E" w:rsidRDefault="004D3011" w:rsidP="004D3011">
            <w:pPr>
              <w:rPr>
                <w:lang w:val="en-GB"/>
              </w:rPr>
            </w:pPr>
          </w:p>
          <w:p w14:paraId="49AB0C75" w14:textId="5CDDE431" w:rsidR="00FE2E18" w:rsidRDefault="00FE2E18" w:rsidP="004D3011">
            <w:r>
              <w:rPr>
                <w:lang w:val="en-GB"/>
              </w:rPr>
              <w:t>Linkedin</w:t>
            </w:r>
            <w:r>
              <w:t>:</w:t>
            </w:r>
          </w:p>
          <w:p w14:paraId="4830778B" w14:textId="0ADAD8AF" w:rsidR="00FE2E18" w:rsidRPr="00FE2E18" w:rsidRDefault="00000000" w:rsidP="004D3011">
            <w:hyperlink r:id="rId13" w:history="1">
              <w:r w:rsidR="00FE2E18">
                <w:rPr>
                  <w:rStyle w:val="Hyperlink"/>
                </w:rPr>
                <w:t>https://www.linkedin.com/in/petar-stamenic-4008bb1bb/</w:t>
              </w:r>
            </w:hyperlink>
          </w:p>
          <w:p w14:paraId="27037457" w14:textId="77777777" w:rsidR="004D3011" w:rsidRPr="00DA230E" w:rsidRDefault="004D3011" w:rsidP="004D3011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-240260293"/>
              <w:placeholder>
                <w:docPart w:val="181742CB8FA54D8FA645017ED9B6D3CC"/>
              </w:placeholder>
              <w:temporary/>
              <w:showingPlcHdr/>
              <w15:appearance w15:val="hidden"/>
            </w:sdtPr>
            <w:sdtContent>
              <w:p w14:paraId="4A92F90F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EMAIL ADDRESS:</w:t>
                </w:r>
              </w:p>
            </w:sdtContent>
          </w:sdt>
          <w:p w14:paraId="03698AEC" w14:textId="0DA582BE" w:rsidR="00036450" w:rsidRPr="00DA230E" w:rsidRDefault="00000000" w:rsidP="004D3011">
            <w:pPr>
              <w:rPr>
                <w:rStyle w:val="Hyperlink"/>
                <w:lang w:val="en-GB"/>
              </w:rPr>
            </w:pPr>
            <w:hyperlink r:id="rId14" w:history="1">
              <w:r w:rsidR="00FE2E18">
                <w:rPr>
                  <w:rStyle w:val="Hyperlink"/>
                  <w:lang w:val="en-GB"/>
                </w:rPr>
                <w:t>stamenic.petar@gmail.com</w:t>
              </w:r>
            </w:hyperlink>
          </w:p>
          <w:p w14:paraId="04C40FDE" w14:textId="77777777" w:rsidR="004D3011" w:rsidRDefault="004D3011" w:rsidP="004D3011">
            <w:pPr>
              <w:rPr>
                <w:lang w:val="en-GB"/>
              </w:rPr>
            </w:pPr>
          </w:p>
          <w:p w14:paraId="3FE26FEE" w14:textId="77777777" w:rsidR="00FE2E18" w:rsidRDefault="00FE2E18" w:rsidP="004D3011">
            <w:pPr>
              <w:rPr>
                <w:lang w:val="en-GB"/>
              </w:rPr>
            </w:pPr>
            <w:r>
              <w:rPr>
                <w:lang w:val="en-GB"/>
              </w:rPr>
              <w:t>Github:</w:t>
            </w:r>
          </w:p>
          <w:p w14:paraId="5457BD05" w14:textId="30CD2EFD" w:rsidR="00FE2E18" w:rsidRPr="00DA230E" w:rsidRDefault="00000000" w:rsidP="004D3011">
            <w:pPr>
              <w:rPr>
                <w:lang w:val="en-GB"/>
              </w:rPr>
            </w:pPr>
            <w:hyperlink r:id="rId15" w:history="1">
              <w:r w:rsidR="00FE2E18" w:rsidRPr="00FE2E18">
                <w:rPr>
                  <w:rStyle w:val="Hyperlink"/>
                  <w:lang w:val="en-GB"/>
                </w:rPr>
                <w:t>https://github.com/PetarStamenic/</w:t>
              </w:r>
            </w:hyperlink>
          </w:p>
        </w:tc>
        <w:tc>
          <w:tcPr>
            <w:tcW w:w="992" w:type="dxa"/>
          </w:tcPr>
          <w:p w14:paraId="44FB42F5" w14:textId="77777777" w:rsidR="001B2ABD" w:rsidRPr="00DA230E" w:rsidRDefault="001B2ABD" w:rsidP="000C45FF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804" w:type="dxa"/>
          </w:tcPr>
          <w:sdt>
            <w:sdtPr>
              <w:rPr>
                <w:lang w:val="en-GB"/>
              </w:rPr>
              <w:id w:val="1049110328"/>
              <w:placeholder>
                <w:docPart w:val="0A939668F97D4E259B3E63FC4496B404"/>
              </w:placeholder>
              <w:temporary/>
              <w:showingPlcHdr/>
              <w15:appearance w15:val="hidden"/>
            </w:sdtPr>
            <w:sdtContent>
              <w:p w14:paraId="7644782F" w14:textId="77777777" w:rsidR="001B2ABD" w:rsidRPr="00DA230E" w:rsidRDefault="00E25A26" w:rsidP="00036450">
                <w:pPr>
                  <w:pStyle w:val="Heading2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EDUCATION</w:t>
                </w:r>
              </w:p>
            </w:sdtContent>
          </w:sdt>
          <w:p w14:paraId="1F73AD1F" w14:textId="7ADC835C" w:rsidR="00AF28CE" w:rsidRPr="00DA230E" w:rsidRDefault="00AF28CE" w:rsidP="00AF28C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Cubes.doo kurs iz IOS programiranja</w:t>
            </w:r>
          </w:p>
          <w:p w14:paraId="21485B11" w14:textId="17172C3C" w:rsidR="00AF28CE" w:rsidRPr="00DA230E" w:rsidRDefault="00AF28CE" w:rsidP="00AF28CE">
            <w:pPr>
              <w:pStyle w:val="Date"/>
              <w:rPr>
                <w:lang w:val="en-GB"/>
              </w:rPr>
            </w:pPr>
            <w:r>
              <w:rPr>
                <w:lang w:val="en-GB" w:bidi="en-GB"/>
              </w:rPr>
              <w:t>2019-2020</w:t>
            </w:r>
          </w:p>
          <w:p w14:paraId="44FB800D" w14:textId="77777777" w:rsidR="00036450" w:rsidRPr="00DA230E" w:rsidRDefault="00036450" w:rsidP="00036450">
            <w:pPr>
              <w:rPr>
                <w:lang w:val="en-GB"/>
              </w:rPr>
            </w:pPr>
          </w:p>
          <w:p w14:paraId="7F6C5B78" w14:textId="5CB39E44" w:rsidR="00036450" w:rsidRPr="00DA230E" w:rsidRDefault="00AF28CE" w:rsidP="0003645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Računarski fakultet univerzitet Union smer Računarske nauke</w:t>
            </w:r>
          </w:p>
          <w:p w14:paraId="60BAD77D" w14:textId="67B1B575" w:rsidR="00AF28CE" w:rsidRDefault="00AF28CE" w:rsidP="00036450">
            <w:pPr>
              <w:rPr>
                <w:lang w:val="en-GB"/>
              </w:rPr>
            </w:pPr>
            <w:r>
              <w:rPr>
                <w:lang w:val="en-GB"/>
              </w:rPr>
              <w:t>2020-2024</w:t>
            </w:r>
          </w:p>
          <w:p w14:paraId="7E8F4A40" w14:textId="15F1B616" w:rsidR="00036450" w:rsidRPr="00DA230E" w:rsidRDefault="00AF28CE" w:rsidP="00036450">
            <w:pPr>
              <w:rPr>
                <w:lang w:val="en-GB"/>
              </w:rPr>
            </w:pPr>
            <w:r>
              <w:rPr>
                <w:lang w:val="en-GB"/>
              </w:rPr>
              <w:t>Izborni predmeti vezani za backend, baze, mobilne aplikacije i mašinsko učenje.</w:t>
            </w:r>
          </w:p>
          <w:p w14:paraId="5A2072B5" w14:textId="7B3A13EB" w:rsidR="00036450" w:rsidRPr="00DA230E" w:rsidRDefault="00FE2E18" w:rsidP="00036450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Projekti (hiperlinkovani)</w:t>
            </w:r>
          </w:p>
          <w:p w14:paraId="7361C251" w14:textId="1543614D" w:rsidR="004D3011" w:rsidRPr="00C34C6D" w:rsidRDefault="00AF28CE" w:rsidP="00036450">
            <w:pPr>
              <w:rPr>
                <w:bCs/>
                <w:lang w:val="en-GB"/>
              </w:rPr>
            </w:pPr>
            <w:r w:rsidRPr="00AF28CE">
              <w:rPr>
                <w:bCs/>
                <w:lang w:val="en-GB"/>
              </w:rPr>
              <w:t>2020</w:t>
            </w:r>
            <w:r>
              <w:rPr>
                <w:bCs/>
                <w:lang w:val="en-GB"/>
              </w:rPr>
              <w:t xml:space="preserve"> – </w:t>
            </w:r>
            <w:hyperlink r:id="rId16" w:history="1"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zavr</w:t>
              </w:r>
              <w:r w:rsidR="00110CAB"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š</w:t>
              </w:r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ni projekat za kurs iz IOS programiranja: mobilna aplikacija za rad sa vremenskomo prognozom</w:t>
              </w:r>
            </w:hyperlink>
          </w:p>
          <w:p w14:paraId="30F9E564" w14:textId="21E9A3DF" w:rsidR="00AF28CE" w:rsidRPr="00C34C6D" w:rsidRDefault="00AF28CE" w:rsidP="00036450">
            <w:pPr>
              <w:rPr>
                <w:bCs/>
                <w:color w:val="0070C0"/>
                <w:lang w:val="en-GB"/>
              </w:rPr>
            </w:pPr>
            <w:r w:rsidRPr="00C34C6D">
              <w:rPr>
                <w:bCs/>
                <w:lang w:val="en-GB"/>
              </w:rPr>
              <w:t xml:space="preserve">2021 – </w:t>
            </w:r>
            <w:hyperlink r:id="rId17" w:history="1"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 xml:space="preserve">projekat RuDok na temu </w:t>
              </w:r>
              <w:r w:rsidR="008A4C6E"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sopstvene implementacije PowerPoint</w:t>
              </w:r>
            </w:hyperlink>
          </w:p>
          <w:p w14:paraId="06FF1D03" w14:textId="0C0F83C9" w:rsidR="008A4C6E" w:rsidRPr="00C34C6D" w:rsidRDefault="008A4C6E" w:rsidP="00036450">
            <w:pPr>
              <w:rPr>
                <w:bCs/>
                <w:lang w:val="en-GB"/>
              </w:rPr>
            </w:pPr>
            <w:r w:rsidRPr="00C34C6D">
              <w:rPr>
                <w:bCs/>
                <w:lang w:val="en-GB"/>
              </w:rPr>
              <w:t xml:space="preserve">2022 – </w:t>
            </w:r>
            <w:hyperlink r:id="rId18" w:history="1"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projekat Secure Public chat uz pomo</w:t>
              </w:r>
              <w:r w:rsidR="00110CAB"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ć</w:t>
              </w:r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 xml:space="preserve"> </w:t>
              </w:r>
              <w:proofErr w:type="gramStart"/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socketa  koji</w:t>
              </w:r>
              <w:proofErr w:type="gramEnd"/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 xml:space="preserve"> omogu</w:t>
              </w:r>
              <w:r w:rsidR="00D46921"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ć</w:t>
              </w:r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ava enkriptovanje slanje poruka izme</w:t>
              </w:r>
              <w:r w:rsidR="00D46921"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đ</w:t>
              </w:r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u vi</w:t>
              </w:r>
              <w:r w:rsidR="00D46921"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š</w:t>
              </w:r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e korisnika</w:t>
              </w:r>
            </w:hyperlink>
          </w:p>
          <w:p w14:paraId="184D7A63" w14:textId="2CCD6B8C" w:rsidR="008A4C6E" w:rsidRPr="00C34C6D" w:rsidRDefault="008A4C6E" w:rsidP="00036450">
            <w:pPr>
              <w:rPr>
                <w:bCs/>
                <w:lang w:val="en-GB"/>
              </w:rPr>
            </w:pPr>
            <w:r w:rsidRPr="00C34C6D">
              <w:rPr>
                <w:bCs/>
                <w:lang w:val="en-GB"/>
              </w:rPr>
              <w:t xml:space="preserve">2022 – </w:t>
            </w:r>
            <w:hyperlink r:id="rId19" w:history="1"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 xml:space="preserve">parser za </w:t>
              </w:r>
              <w:r w:rsidR="00D46921"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SQL</w:t>
              </w:r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 xml:space="preserve"> u Java</w:t>
              </w:r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 xml:space="preserve"> </w:t>
              </w:r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jeziku</w:t>
              </w:r>
            </w:hyperlink>
          </w:p>
          <w:p w14:paraId="598AF11D" w14:textId="4B38B204" w:rsidR="008A4C6E" w:rsidRPr="00C34C6D" w:rsidRDefault="008A4C6E" w:rsidP="00036450">
            <w:pPr>
              <w:rPr>
                <w:bCs/>
              </w:rPr>
            </w:pPr>
            <w:r w:rsidRPr="00C34C6D">
              <w:rPr>
                <w:bCs/>
                <w:lang w:val="en-GB"/>
              </w:rPr>
              <w:t xml:space="preserve">2022 – </w:t>
            </w:r>
            <w:hyperlink r:id="rId20" w:history="1"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parser u Jcup i Jflex za novi programski jezik koji koristi zero width karaktere</w:t>
              </w:r>
            </w:hyperlink>
          </w:p>
          <w:p w14:paraId="38CAFBB2" w14:textId="513D4339" w:rsidR="008A4C6E" w:rsidRPr="00C34C6D" w:rsidRDefault="008A4C6E" w:rsidP="00036450">
            <w:pPr>
              <w:rPr>
                <w:bCs/>
                <w:lang w:val="en-GB"/>
              </w:rPr>
            </w:pPr>
            <w:r w:rsidRPr="00C34C6D">
              <w:rPr>
                <w:bCs/>
                <w:lang w:val="en-GB"/>
              </w:rPr>
              <w:t xml:space="preserve">2022 – </w:t>
            </w:r>
            <w:hyperlink r:id="rId21" w:history="1"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api za rad sa datotekama na goo</w:t>
              </w:r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g</w:t>
              </w:r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le drive ili lokalnim file sis</w:t>
              </w:r>
              <w:r w:rsidR="00D46921"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t</w:t>
              </w:r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emom</w:t>
              </w:r>
            </w:hyperlink>
          </w:p>
          <w:p w14:paraId="77D2A072" w14:textId="07609772" w:rsidR="008A4C6E" w:rsidRPr="00C34C6D" w:rsidRDefault="008A4C6E" w:rsidP="00036450">
            <w:pPr>
              <w:rPr>
                <w:bCs/>
                <w:lang w:val="en-GB"/>
              </w:rPr>
            </w:pPr>
            <w:r w:rsidRPr="00C34C6D">
              <w:rPr>
                <w:bCs/>
                <w:lang w:val="en-GB"/>
              </w:rPr>
              <w:t xml:space="preserve">2022 – </w:t>
            </w:r>
            <w:hyperlink r:id="rId22" w:history="1"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mikroservisna aplikacija u Javi za rad parkin</w:t>
              </w:r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g</w:t>
              </w:r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 xml:space="preserve"> servisa</w:t>
              </w:r>
            </w:hyperlink>
          </w:p>
          <w:p w14:paraId="5CDA4BAE" w14:textId="181A61C2" w:rsidR="008A4C6E" w:rsidRPr="00C34C6D" w:rsidRDefault="008A4C6E" w:rsidP="00036450">
            <w:pPr>
              <w:rPr>
                <w:bCs/>
                <w:lang w:val="en-GB"/>
              </w:rPr>
            </w:pPr>
            <w:r w:rsidRPr="00C34C6D">
              <w:rPr>
                <w:bCs/>
                <w:lang w:val="en-GB"/>
              </w:rPr>
              <w:t xml:space="preserve">2022 – </w:t>
            </w:r>
            <w:hyperlink r:id="rId23" w:history="1">
              <w:r w:rsidR="00D46921"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backend</w:t>
              </w:r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 xml:space="preserve"> i frontend za prodavnicu stripova u NodeJS i Vue</w:t>
              </w:r>
            </w:hyperlink>
          </w:p>
          <w:p w14:paraId="1B2AA25C" w14:textId="492C6175" w:rsidR="008A4C6E" w:rsidRPr="00C34C6D" w:rsidRDefault="008A4C6E" w:rsidP="00036450">
            <w:pPr>
              <w:rPr>
                <w:bCs/>
                <w:lang w:val="en-GB"/>
              </w:rPr>
            </w:pPr>
            <w:r w:rsidRPr="00C34C6D">
              <w:rPr>
                <w:bCs/>
                <w:lang w:val="en-GB"/>
              </w:rPr>
              <w:t xml:space="preserve">2023 – </w:t>
            </w:r>
            <w:hyperlink r:id="rId24" w:history="1"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mobilna aplikacija kao sedmicni pl</w:t>
              </w:r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a</w:t>
              </w:r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ner</w:t>
              </w:r>
            </w:hyperlink>
          </w:p>
          <w:p w14:paraId="6129A286" w14:textId="033E995C" w:rsidR="008A4C6E" w:rsidRPr="00C34C6D" w:rsidRDefault="008A4C6E" w:rsidP="00036450">
            <w:pPr>
              <w:rPr>
                <w:bCs/>
                <w:lang w:val="en-GB"/>
              </w:rPr>
            </w:pPr>
            <w:r w:rsidRPr="00C34C6D">
              <w:rPr>
                <w:bCs/>
                <w:lang w:val="en-GB"/>
              </w:rPr>
              <w:t xml:space="preserve">2023 – </w:t>
            </w:r>
            <w:hyperlink r:id="rId25" w:history="1"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mobilna aplikacija za recepte i pripremu jela</w:t>
              </w:r>
            </w:hyperlink>
          </w:p>
          <w:p w14:paraId="1C1B2278" w14:textId="28439958" w:rsidR="008A4C6E" w:rsidRPr="00C34C6D" w:rsidRDefault="008A4C6E" w:rsidP="00036450">
            <w:pPr>
              <w:rPr>
                <w:bCs/>
                <w:lang w:val="en-GB"/>
              </w:rPr>
            </w:pPr>
            <w:r w:rsidRPr="00C34C6D">
              <w:rPr>
                <w:bCs/>
                <w:lang w:val="en-GB"/>
              </w:rPr>
              <w:t xml:space="preserve">2023 – </w:t>
            </w:r>
            <w:hyperlink r:id="rId26" w:history="1"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resavanje Space Titanic problema u Python</w:t>
              </w:r>
            </w:hyperlink>
          </w:p>
          <w:p w14:paraId="4A51A3AE" w14:textId="6FDF8A8C" w:rsidR="008A4C6E" w:rsidRPr="00C34C6D" w:rsidRDefault="008A4C6E" w:rsidP="00036450">
            <w:pPr>
              <w:rPr>
                <w:bCs/>
                <w:lang w:val="en-GB"/>
              </w:rPr>
            </w:pPr>
            <w:r w:rsidRPr="00C34C6D">
              <w:rPr>
                <w:bCs/>
                <w:lang w:val="en-GB"/>
              </w:rPr>
              <w:t xml:space="preserve">2023 </w:t>
            </w:r>
            <w:r w:rsidR="00110CAB" w:rsidRPr="00C34C6D">
              <w:rPr>
                <w:bCs/>
                <w:lang w:val="en-GB"/>
              </w:rPr>
              <w:t xml:space="preserve">– </w:t>
            </w:r>
            <w:hyperlink r:id="rId27" w:history="1"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pravljenje portala za vesti u JavaEE i Vue</w:t>
              </w:r>
            </w:hyperlink>
          </w:p>
          <w:p w14:paraId="7DB23508" w14:textId="2B359D08" w:rsidR="008A4C6E" w:rsidRPr="00C34C6D" w:rsidRDefault="00110CAB" w:rsidP="00036450">
            <w:pPr>
              <w:rPr>
                <w:bCs/>
                <w:lang w:val="en-GB"/>
              </w:rPr>
            </w:pPr>
            <w:r w:rsidRPr="00C34C6D">
              <w:rPr>
                <w:bCs/>
                <w:lang w:val="en-GB"/>
              </w:rPr>
              <w:t xml:space="preserve">2023 – </w:t>
            </w:r>
            <w:hyperlink r:id="rId28" w:history="1"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pravljenje mikroservisne aplikacije za rad sa Usisiva</w:t>
              </w:r>
              <w:r w:rsidR="00D46921"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č</w:t>
              </w:r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ima u Java i Angular</w:t>
              </w:r>
            </w:hyperlink>
          </w:p>
          <w:p w14:paraId="54EBD06B" w14:textId="0BCF0291" w:rsidR="00110CAB" w:rsidRPr="00C34C6D" w:rsidRDefault="00110CAB" w:rsidP="00036450">
            <w:pPr>
              <w:rPr>
                <w:bCs/>
                <w:lang w:val="en-GB"/>
              </w:rPr>
            </w:pPr>
            <w:r w:rsidRPr="00C34C6D">
              <w:rPr>
                <w:bCs/>
                <w:lang w:val="en-GB"/>
              </w:rPr>
              <w:t xml:space="preserve">2023 – </w:t>
            </w:r>
            <w:hyperlink r:id="rId29" w:history="1"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Kori</w:t>
              </w:r>
              <w:r w:rsidR="00D46921"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šć</w:t>
              </w:r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enje Kafke za u</w:t>
              </w:r>
              <w:r w:rsidR="00D46921"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č</w:t>
              </w:r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itavanje velike kol</w:t>
              </w:r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i</w:t>
              </w:r>
              <w:r w:rsidR="00D46921"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č</w:t>
              </w:r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ine podataka i izvla</w:t>
              </w:r>
              <w:r w:rsidR="00D46921"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č</w:t>
              </w:r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enje statistike</w:t>
              </w:r>
            </w:hyperlink>
          </w:p>
          <w:p w14:paraId="6834386B" w14:textId="1FC1A3BA" w:rsidR="00110CAB" w:rsidRPr="00C34C6D" w:rsidRDefault="00110CAB" w:rsidP="00036450">
            <w:pPr>
              <w:rPr>
                <w:bCs/>
                <w:color w:val="0070C0"/>
                <w:lang w:val="en-GB"/>
              </w:rPr>
            </w:pPr>
            <w:r w:rsidRPr="00C34C6D">
              <w:rPr>
                <w:bCs/>
                <w:lang w:val="en-GB"/>
              </w:rPr>
              <w:t xml:space="preserve">2023 – </w:t>
            </w:r>
            <w:hyperlink r:id="rId30" w:history="1"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pravljenje skladi</w:t>
              </w:r>
              <w:r w:rsidR="00D46921"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š</w:t>
              </w:r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ta podataka za poljoprivredno ovčarsko preduzeće</w:t>
              </w:r>
            </w:hyperlink>
          </w:p>
          <w:p w14:paraId="590B264E" w14:textId="0164BDCD" w:rsidR="00110CAB" w:rsidRPr="00C34C6D" w:rsidRDefault="00110CAB" w:rsidP="00036450">
            <w:pPr>
              <w:rPr>
                <w:bCs/>
                <w:lang w:val="en-GB"/>
              </w:rPr>
            </w:pPr>
            <w:r w:rsidRPr="00C34C6D">
              <w:rPr>
                <w:bCs/>
                <w:lang w:val="en-GB"/>
              </w:rPr>
              <w:t xml:space="preserve">2024 – </w:t>
            </w:r>
            <w:hyperlink r:id="rId31" w:history="1"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rad kao Project Manager, Backend TeamLead, Backend Developer na projektu sa 25 ljudi koji implementira Banku sa berzom</w:t>
              </w:r>
            </w:hyperlink>
          </w:p>
          <w:p w14:paraId="1F50CA97" w14:textId="6760D72D" w:rsidR="00E80EDF" w:rsidRPr="00C34C6D" w:rsidRDefault="00E80EDF" w:rsidP="00036450">
            <w:pPr>
              <w:rPr>
                <w:bCs/>
                <w:lang w:val="en-GB"/>
              </w:rPr>
            </w:pPr>
            <w:r w:rsidRPr="00C34C6D">
              <w:rPr>
                <w:bCs/>
                <w:lang w:val="en-GB"/>
              </w:rPr>
              <w:t xml:space="preserve">2024 – </w:t>
            </w:r>
            <w:hyperlink r:id="rId32" w:history="1">
              <w:r w:rsidRPr="00C34C6D">
                <w:rPr>
                  <w:rStyle w:val="Hyperlink"/>
                  <w:bCs/>
                  <w:color w:val="0070C0"/>
                  <w:u w:val="none"/>
                  <w:lang w:val="en-GB"/>
                </w:rPr>
                <w:t>diplomski rad na temu implementacije baze podataka u file sistemu uz dinamicko otvaranje ruta za entitete u Spring na ugled iz JPA repository</w:t>
              </w:r>
            </w:hyperlink>
          </w:p>
          <w:sdt>
            <w:sdtPr>
              <w:rPr>
                <w:lang w:val="en-GB"/>
              </w:rPr>
              <w:id w:val="1669594239"/>
              <w:placeholder>
                <w:docPart w:val="38810390B7D84D4C883D16B050910AEC"/>
              </w:placeholder>
              <w:temporary/>
              <w:showingPlcHdr/>
              <w15:appearance w15:val="hidden"/>
            </w:sdtPr>
            <w:sdtContent>
              <w:p w14:paraId="0868911E" w14:textId="77777777" w:rsidR="00036450" w:rsidRPr="00DA230E" w:rsidRDefault="00180329" w:rsidP="00036450">
                <w:pPr>
                  <w:pStyle w:val="Heading2"/>
                  <w:rPr>
                    <w:lang w:val="en-GB"/>
                  </w:rPr>
                </w:pPr>
                <w:r w:rsidRPr="00DA230E">
                  <w:rPr>
                    <w:rStyle w:val="Heading2Char"/>
                    <w:b/>
                    <w:lang w:val="en-GB" w:bidi="en-GB"/>
                  </w:rPr>
                  <w:t>SKILLS</w:t>
                </w:r>
              </w:p>
            </w:sdtContent>
          </w:sdt>
          <w:p w14:paraId="360233C8" w14:textId="19B1E53F" w:rsidR="00036450" w:rsidRPr="00E80EDF" w:rsidRDefault="00D83AB3" w:rsidP="00E80ED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E80EDF">
              <w:rPr>
                <w:lang w:val="en-GB"/>
              </w:rPr>
              <w:t>Java programiranje (Mikroservisi, Web servisi, Backend</w:t>
            </w:r>
            <w:r w:rsidR="00E80EDF" w:rsidRPr="00E80EDF">
              <w:rPr>
                <w:lang w:val="en-GB"/>
              </w:rPr>
              <w:t>, Spring</w:t>
            </w:r>
            <w:r w:rsidRPr="00E80EDF">
              <w:rPr>
                <w:lang w:val="en-GB"/>
              </w:rPr>
              <w:t>)</w:t>
            </w:r>
          </w:p>
          <w:p w14:paraId="5ED6773F" w14:textId="4A9A43F6" w:rsidR="00D83AB3" w:rsidRPr="00E80EDF" w:rsidRDefault="00D83AB3" w:rsidP="00E80ED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E80EDF">
              <w:rPr>
                <w:lang w:val="en-GB"/>
              </w:rPr>
              <w:t>Kotlin programiranje (Mobilne aplikacije, Backend)</w:t>
            </w:r>
          </w:p>
          <w:p w14:paraId="0C13514B" w14:textId="27B691AE" w:rsidR="00D83AB3" w:rsidRPr="00E80EDF" w:rsidRDefault="00E80EDF" w:rsidP="00E80ED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E80EDF">
              <w:rPr>
                <w:lang w:val="en-GB"/>
              </w:rPr>
              <w:t>SQL (rad sa bazama podataka i skladištima podataka)</w:t>
            </w:r>
          </w:p>
          <w:p w14:paraId="23324DC9" w14:textId="7B7DA3F8" w:rsidR="00E80EDF" w:rsidRPr="00E80EDF" w:rsidRDefault="00E80EDF" w:rsidP="00E80ED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E80EDF">
              <w:rPr>
                <w:lang w:val="en-GB"/>
              </w:rPr>
              <w:t>JavaScript/TypeScript (NodeJS, Vue, Angular)</w:t>
            </w:r>
          </w:p>
          <w:p w14:paraId="2621886B" w14:textId="6DB2C7CE" w:rsidR="00E80EDF" w:rsidRPr="00E80EDF" w:rsidRDefault="00E80EDF" w:rsidP="00E80ED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E80EDF">
              <w:rPr>
                <w:lang w:val="en-GB"/>
              </w:rPr>
              <w:t>C (Rad sa operativnim sistemima)</w:t>
            </w:r>
          </w:p>
          <w:p w14:paraId="3B2CADAA" w14:textId="6A35A5A7" w:rsidR="00E80EDF" w:rsidRPr="00E80EDF" w:rsidRDefault="00E80EDF" w:rsidP="00E80ED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E80EDF">
              <w:rPr>
                <w:lang w:val="en-GB"/>
              </w:rPr>
              <w:t>Python (Masinsko ucenje)</w:t>
            </w:r>
          </w:p>
          <w:p w14:paraId="628417B4" w14:textId="77777777" w:rsidR="00E80EDF" w:rsidRDefault="00E80EDF" w:rsidP="00E80ED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E80EDF">
              <w:rPr>
                <w:lang w:val="en-GB"/>
              </w:rPr>
              <w:t>Dizajniranje baza i skladišta</w:t>
            </w:r>
          </w:p>
          <w:p w14:paraId="1BFD644D" w14:textId="229E97F6" w:rsidR="00E80EDF" w:rsidRDefault="00E80EDF" w:rsidP="00E80ED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Implementiranje </w:t>
            </w:r>
            <w:r w:rsidR="003910F8">
              <w:rPr>
                <w:lang w:val="en-GB"/>
              </w:rPr>
              <w:t>algoritama</w:t>
            </w:r>
          </w:p>
          <w:p w14:paraId="46EA5B60" w14:textId="77777777" w:rsidR="003910F8" w:rsidRDefault="003910F8" w:rsidP="00E80ED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Rad nad konkurentnim i distribuiranim sistemima</w:t>
            </w:r>
          </w:p>
          <w:p w14:paraId="3C0C1FA9" w14:textId="77777777" w:rsidR="003910F8" w:rsidRDefault="003910F8" w:rsidP="00E80ED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Rad na Ubuntu / Debian linux</w:t>
            </w:r>
          </w:p>
          <w:p w14:paraId="0921CF04" w14:textId="77777777" w:rsidR="003910F8" w:rsidRDefault="003910F8" w:rsidP="00E80ED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Komitove pisem u VIM</w:t>
            </w:r>
          </w:p>
          <w:p w14:paraId="785AC7CA" w14:textId="77777777" w:rsidR="003910F8" w:rsidRDefault="003910F8" w:rsidP="00E80ED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Rad sa Docker i Docker compose</w:t>
            </w:r>
          </w:p>
          <w:p w14:paraId="506C263B" w14:textId="77777777" w:rsidR="003910F8" w:rsidRDefault="003910F8" w:rsidP="00231D70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Rad sa Kubernetesom</w:t>
            </w:r>
          </w:p>
          <w:p w14:paraId="4CB8F6CC" w14:textId="77777777" w:rsidR="00231D70" w:rsidRDefault="00231D70" w:rsidP="00231D70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Rad sa Intelij/Eclipse/VSC</w:t>
            </w:r>
          </w:p>
          <w:p w14:paraId="2E93F0C2" w14:textId="562B83C6" w:rsidR="00231D70" w:rsidRPr="00231D70" w:rsidRDefault="00231D70" w:rsidP="00231D70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Rad sa Git</w:t>
            </w:r>
          </w:p>
        </w:tc>
      </w:tr>
    </w:tbl>
    <w:p w14:paraId="0C48C5E3" w14:textId="77777777" w:rsidR="00854214" w:rsidRPr="003910F8" w:rsidRDefault="00854214" w:rsidP="000C45FF">
      <w:pPr>
        <w:tabs>
          <w:tab w:val="left" w:pos="990"/>
        </w:tabs>
      </w:pPr>
    </w:p>
    <w:sectPr w:rsidR="00854214" w:rsidRPr="003910F8" w:rsidSect="009E79A4">
      <w:headerReference w:type="default" r:id="rId33"/>
      <w:pgSz w:w="11906" w:h="16838" w:code="9"/>
      <w:pgMar w:top="0" w:right="680" w:bottom="720" w:left="720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D15B4" w14:textId="77777777" w:rsidR="009E79A4" w:rsidRDefault="009E79A4" w:rsidP="000C45FF">
      <w:r>
        <w:separator/>
      </w:r>
    </w:p>
  </w:endnote>
  <w:endnote w:type="continuationSeparator" w:id="0">
    <w:p w14:paraId="3DA0DA9D" w14:textId="77777777" w:rsidR="009E79A4" w:rsidRDefault="009E79A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49745" w14:textId="77777777" w:rsidR="009E79A4" w:rsidRDefault="009E79A4" w:rsidP="000C45FF">
      <w:r>
        <w:separator/>
      </w:r>
    </w:p>
  </w:footnote>
  <w:footnote w:type="continuationSeparator" w:id="0">
    <w:p w14:paraId="56A6C7D6" w14:textId="77777777" w:rsidR="009E79A4" w:rsidRDefault="009E79A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8AB2" w14:textId="77777777" w:rsidR="000C45FF" w:rsidRDefault="000C45FF">
    <w:pPr>
      <w:pStyle w:val="Header"/>
    </w:pPr>
    <w:r>
      <w:rPr>
        <w:noProof/>
        <w:lang w:val="en-GB" w:bidi="en-GB"/>
      </w:rPr>
      <w:drawing>
        <wp:anchor distT="0" distB="0" distL="114300" distR="114300" simplePos="0" relativeHeight="251658240" behindDoc="1" locked="0" layoutInCell="1" allowOverlap="1" wp14:anchorId="47A5C22E" wp14:editId="3D1739E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190526246" name="Graphic 1190526246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3188C"/>
    <w:multiLevelType w:val="hybridMultilevel"/>
    <w:tmpl w:val="035AD678"/>
    <w:lvl w:ilvl="0" w:tplc="F852EFAA">
      <w:start w:val="202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56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CE"/>
    <w:rsid w:val="00036450"/>
    <w:rsid w:val="000C45FF"/>
    <w:rsid w:val="000E3FD1"/>
    <w:rsid w:val="00110CAB"/>
    <w:rsid w:val="00112054"/>
    <w:rsid w:val="001525E1"/>
    <w:rsid w:val="0016356F"/>
    <w:rsid w:val="00180329"/>
    <w:rsid w:val="0019001F"/>
    <w:rsid w:val="001A74A5"/>
    <w:rsid w:val="001B2ABD"/>
    <w:rsid w:val="001E0391"/>
    <w:rsid w:val="001E1759"/>
    <w:rsid w:val="001F1ECC"/>
    <w:rsid w:val="00231D70"/>
    <w:rsid w:val="002400EB"/>
    <w:rsid w:val="00256CF7"/>
    <w:rsid w:val="002E35CF"/>
    <w:rsid w:val="0030481B"/>
    <w:rsid w:val="0037121F"/>
    <w:rsid w:val="003910F8"/>
    <w:rsid w:val="003F5116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4752"/>
    <w:rsid w:val="00646E75"/>
    <w:rsid w:val="006771D0"/>
    <w:rsid w:val="00715FCB"/>
    <w:rsid w:val="007226FD"/>
    <w:rsid w:val="00743101"/>
    <w:rsid w:val="007457B5"/>
    <w:rsid w:val="007867A0"/>
    <w:rsid w:val="007927F5"/>
    <w:rsid w:val="00802CA0"/>
    <w:rsid w:val="00854214"/>
    <w:rsid w:val="008A4C6E"/>
    <w:rsid w:val="009742BE"/>
    <w:rsid w:val="009A016A"/>
    <w:rsid w:val="009E79A4"/>
    <w:rsid w:val="00A2118D"/>
    <w:rsid w:val="00AD76E2"/>
    <w:rsid w:val="00AF28CE"/>
    <w:rsid w:val="00B20152"/>
    <w:rsid w:val="00B70850"/>
    <w:rsid w:val="00C066B6"/>
    <w:rsid w:val="00C34C6D"/>
    <w:rsid w:val="00C37BA1"/>
    <w:rsid w:val="00C4674C"/>
    <w:rsid w:val="00C506CF"/>
    <w:rsid w:val="00C72BED"/>
    <w:rsid w:val="00C9578B"/>
    <w:rsid w:val="00C96A8C"/>
    <w:rsid w:val="00CD7668"/>
    <w:rsid w:val="00D23622"/>
    <w:rsid w:val="00D2522B"/>
    <w:rsid w:val="00D46921"/>
    <w:rsid w:val="00D53907"/>
    <w:rsid w:val="00D5459D"/>
    <w:rsid w:val="00D62D07"/>
    <w:rsid w:val="00D83AB3"/>
    <w:rsid w:val="00DA230E"/>
    <w:rsid w:val="00DD172A"/>
    <w:rsid w:val="00E25A26"/>
    <w:rsid w:val="00E4381A"/>
    <w:rsid w:val="00E55D74"/>
    <w:rsid w:val="00E80EDF"/>
    <w:rsid w:val="00F60274"/>
    <w:rsid w:val="00F77FB9"/>
    <w:rsid w:val="00FB068F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67E9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AF28CE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semiHidden/>
    <w:qFormat/>
    <w:rsid w:val="00E80E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2E18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petar-stamenic-4008bb1bb/" TargetMode="External"/><Relationship Id="rId18" Type="http://schemas.openxmlformats.org/officeDocument/2006/relationships/hyperlink" Target="https://github.com/PetarStamenic/secure-chat" TargetMode="External"/><Relationship Id="rId26" Type="http://schemas.openxmlformats.org/officeDocument/2006/relationships/hyperlink" Target="https://github.com/PetarStamenic/masinsko-ucenj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etarStamenic/SoftverskeKomponentePrviProjekat2022-23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PetarStamenic/DizajnSoftvera2021-22" TargetMode="External"/><Relationship Id="rId25" Type="http://schemas.openxmlformats.org/officeDocument/2006/relationships/hyperlink" Target="https://github.com/PetarStamenic/nutrition-tracker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etarStamenic/vremensa-prognoza" TargetMode="External"/><Relationship Id="rId20" Type="http://schemas.openxmlformats.org/officeDocument/2006/relationships/hyperlink" Target="https://github.com/PetarStamenic/zwsp" TargetMode="External"/><Relationship Id="rId29" Type="http://schemas.openxmlformats.org/officeDocument/2006/relationships/hyperlink" Target="https://github.com/PetarStamenic/big-dat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github.com/PetarStamenic/raf-dnevnjak" TargetMode="External"/><Relationship Id="rId32" Type="http://schemas.openxmlformats.org/officeDocument/2006/relationships/hyperlink" Target="https://github.com/PetarStamenic/diplomski-rad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PetarStamenic/" TargetMode="External"/><Relationship Id="rId23" Type="http://schemas.openxmlformats.org/officeDocument/2006/relationships/hyperlink" Target="https://github.com/PetarStamenic/manga-shop" TargetMode="External"/><Relationship Id="rId28" Type="http://schemas.openxmlformats.org/officeDocument/2006/relationships/hyperlink" Target="https://github.com/PetarStamenic/vacuum-service-and-aop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PetarStamenic/BazePodataka2021-2022" TargetMode="External"/><Relationship Id="rId31" Type="http://schemas.openxmlformats.org/officeDocument/2006/relationships/hyperlink" Target="https://github.com/RAF-SI-2023/Banka-4-Backen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tamenic.petar@gmail.com" TargetMode="External"/><Relationship Id="rId22" Type="http://schemas.openxmlformats.org/officeDocument/2006/relationships/hyperlink" Target="https://github.com/PetarStamenic/parking-servis" TargetMode="External"/><Relationship Id="rId27" Type="http://schemas.openxmlformats.org/officeDocument/2006/relationships/hyperlink" Target="https://github.com/PetarStamenic/news-portal" TargetMode="External"/><Relationship Id="rId30" Type="http://schemas.openxmlformats.org/officeDocument/2006/relationships/hyperlink" Target="https://github.com/PetarStamenic/Ovcarsko-preduzece" TargetMode="External"/><Relationship Id="rId35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ar\AppData\Local\Microsoft\Office\16.0\DTS\en-GB%7bEC141197-1B1E-4F2C-9181-C4B9FA22A114%7d\%7b068BFBEA-55A1-4B8D-8487-3774D5C9120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9B9809003E46EC83C1BADEED85F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FA762-D9C5-4925-B12D-8F0491303578}"/>
      </w:docPartPr>
      <w:docPartBody>
        <w:p w:rsidR="000C7247" w:rsidRDefault="00633D07" w:rsidP="00633D07">
          <w:pPr>
            <w:pStyle w:val="779B9809003E46EC83C1BADEED85FAF11"/>
          </w:pPr>
          <w:r w:rsidRPr="00DA230E">
            <w:rPr>
              <w:lang w:val="en-GB" w:bidi="en-GB"/>
            </w:rPr>
            <w:t>Profile</w:t>
          </w:r>
        </w:p>
      </w:docPartBody>
    </w:docPart>
    <w:docPart>
      <w:docPartPr>
        <w:name w:val="778AD248CC674089850FE279654FB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0F23-13D4-4316-8748-DAA84EB7706D}"/>
      </w:docPartPr>
      <w:docPartBody>
        <w:p w:rsidR="000C7247" w:rsidRDefault="00633D07" w:rsidP="00633D07">
          <w:pPr>
            <w:pStyle w:val="778AD248CC674089850FE279654FB75F1"/>
          </w:pPr>
          <w:r w:rsidRPr="00DA230E">
            <w:rPr>
              <w:lang w:val="en-GB" w:bidi="en-GB"/>
            </w:rPr>
            <w:t>CONTACT</w:t>
          </w:r>
        </w:p>
      </w:docPartBody>
    </w:docPart>
    <w:docPart>
      <w:docPartPr>
        <w:name w:val="181742CB8FA54D8FA645017ED9B6D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DB26A-5A08-45E9-A299-74CF2EA1A6FA}"/>
      </w:docPartPr>
      <w:docPartBody>
        <w:p w:rsidR="000C7247" w:rsidRDefault="00633D07" w:rsidP="00633D07">
          <w:pPr>
            <w:pStyle w:val="181742CB8FA54D8FA645017ED9B6D3CC1"/>
          </w:pPr>
          <w:r w:rsidRPr="00DA230E">
            <w:rPr>
              <w:lang w:val="en-GB" w:bidi="en-GB"/>
            </w:rPr>
            <w:t>EMAIL ADDRESS:</w:t>
          </w:r>
        </w:p>
      </w:docPartBody>
    </w:docPart>
    <w:docPart>
      <w:docPartPr>
        <w:name w:val="0A939668F97D4E259B3E63FC4496B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EDB15-3669-4425-86F8-8CF21A4FC859}"/>
      </w:docPartPr>
      <w:docPartBody>
        <w:p w:rsidR="000C7247" w:rsidRDefault="00633D07" w:rsidP="00633D07">
          <w:pPr>
            <w:pStyle w:val="0A939668F97D4E259B3E63FC4496B4041"/>
          </w:pPr>
          <w:r w:rsidRPr="00DA230E">
            <w:rPr>
              <w:lang w:val="en-GB" w:bidi="en-GB"/>
            </w:rPr>
            <w:t>EDUCATION</w:t>
          </w:r>
        </w:p>
      </w:docPartBody>
    </w:docPart>
    <w:docPart>
      <w:docPartPr>
        <w:name w:val="38810390B7D84D4C883D16B050910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DC7B5-4DA3-48E5-A142-593D0EC5F3CD}"/>
      </w:docPartPr>
      <w:docPartBody>
        <w:p w:rsidR="000C7247" w:rsidRDefault="00633D07" w:rsidP="00633D07">
          <w:pPr>
            <w:pStyle w:val="38810390B7D84D4C883D16B050910AEC1"/>
          </w:pPr>
          <w:r w:rsidRPr="00DA230E">
            <w:rPr>
              <w:rStyle w:val="Heading2Char"/>
              <w:lang w:val="en-GB" w:bidi="en-GB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07"/>
    <w:rsid w:val="000C7247"/>
    <w:rsid w:val="0024237D"/>
    <w:rsid w:val="00633D07"/>
    <w:rsid w:val="00B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33D07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3D07"/>
    <w:rPr>
      <w:rFonts w:asciiTheme="majorHAnsi" w:eastAsiaTheme="majorEastAsia" w:hAnsiTheme="majorHAnsi" w:cstheme="majorBidi"/>
      <w:b/>
      <w:bCs/>
      <w:caps/>
      <w:kern w:val="0"/>
      <w:szCs w:val="26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33D07"/>
    <w:rPr>
      <w:color w:val="808080"/>
    </w:rPr>
  </w:style>
  <w:style w:type="paragraph" w:customStyle="1" w:styleId="779B9809003E46EC83C1BADEED85FAF11">
    <w:name w:val="779B9809003E46EC83C1BADEED85FAF11"/>
    <w:rsid w:val="00633D07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kern w:val="0"/>
      <w:szCs w:val="24"/>
      <w:lang w:val="en-US"/>
      <w14:ligatures w14:val="none"/>
    </w:rPr>
  </w:style>
  <w:style w:type="paragraph" w:customStyle="1" w:styleId="778AD248CC674089850FE279654FB75F1">
    <w:name w:val="778AD248CC674089850FE279654FB75F1"/>
    <w:rsid w:val="00633D07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kern w:val="0"/>
      <w:szCs w:val="24"/>
      <w:lang w:val="en-US"/>
      <w14:ligatures w14:val="none"/>
    </w:rPr>
  </w:style>
  <w:style w:type="paragraph" w:customStyle="1" w:styleId="181742CB8FA54D8FA645017ED9B6D3CC1">
    <w:name w:val="181742CB8FA54D8FA645017ED9B6D3CC1"/>
    <w:rsid w:val="00633D07"/>
    <w:pPr>
      <w:spacing w:after="0" w:line="240" w:lineRule="auto"/>
    </w:pPr>
    <w:rPr>
      <w:kern w:val="0"/>
      <w:sz w:val="18"/>
      <w:lang w:val="en-US"/>
      <w14:ligatures w14:val="none"/>
    </w:rPr>
  </w:style>
  <w:style w:type="paragraph" w:customStyle="1" w:styleId="0A939668F97D4E259B3E63FC4496B4041">
    <w:name w:val="0A939668F97D4E259B3E63FC4496B4041"/>
    <w:rsid w:val="00633D07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/>
      <w14:ligatures w14:val="none"/>
    </w:rPr>
  </w:style>
  <w:style w:type="paragraph" w:customStyle="1" w:styleId="38810390B7D84D4C883D16B050910AEC1">
    <w:name w:val="38810390B7D84D4C883D16B050910AEC1"/>
    <w:rsid w:val="00633D07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805A7-2F36-4881-9F21-ECF94BF385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{068BFBEA-55A1-4B8D-8487-3774D5C91206}tf00546271_win32.dotx</Template>
  <TotalTime>0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2024-04-25T14:52:00Z</dcterms:created>
  <dcterms:modified xsi:type="dcterms:W3CDTF">2024-04-28T22:06:00Z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